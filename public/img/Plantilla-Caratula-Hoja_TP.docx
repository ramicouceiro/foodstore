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A32D" w14:textId="77777777" w:rsidR="008E1CF1" w:rsidRDefault="008E1CF1">
      <w:r>
        <w:t xml:space="preserve">UTN – </w:t>
      </w:r>
      <w:r w:rsidR="00620DA4">
        <w:t xml:space="preserve"> FACULTAD </w:t>
      </w:r>
      <w:r>
        <w:t>REGIONAL BUENOS AIRES</w:t>
      </w:r>
    </w:p>
    <w:p w14:paraId="40A3DFF9" w14:textId="384AAE11" w:rsidR="008E1CF1" w:rsidRDefault="008E1CF1">
      <w:r>
        <w:t>Materia:</w:t>
      </w:r>
      <w:r w:rsidR="0089224E">
        <w:t xml:space="preserve"> </w:t>
      </w:r>
      <w:r w:rsidR="00601298">
        <w:t xml:space="preserve">Sistemas y </w:t>
      </w:r>
      <w:r w:rsidR="007A3446">
        <w:t>Procesos de Negocios</w:t>
      </w:r>
      <w:r w:rsidR="00601298">
        <w:t xml:space="preserve"> – 20</w:t>
      </w:r>
      <w:r w:rsidR="007A3446">
        <w:t>2</w:t>
      </w:r>
      <w:r w:rsidR="00601298">
        <w:t>X</w:t>
      </w:r>
    </w:p>
    <w:p w14:paraId="69D41923" w14:textId="77777777" w:rsidR="008E1CF1" w:rsidRDefault="00624081">
      <w:r>
        <w:t>CURSO K----</w:t>
      </w:r>
    </w:p>
    <w:p w14:paraId="08D55113" w14:textId="77777777" w:rsidR="008E1CF1" w:rsidRDefault="008E1CF1"/>
    <w:p w14:paraId="7A93F4F4" w14:textId="77777777" w:rsidR="008E1CF1" w:rsidRDefault="008E1CF1"/>
    <w:p w14:paraId="1929378B" w14:textId="77777777" w:rsidR="008E1CF1" w:rsidRDefault="008E1CF1"/>
    <w:p w14:paraId="5D448F8F" w14:textId="77777777" w:rsidR="008E1CF1" w:rsidRDefault="008E1CF1"/>
    <w:p w14:paraId="2A444667" w14:textId="77777777" w:rsidR="008E1CF1" w:rsidRDefault="008E1CF1"/>
    <w:p w14:paraId="184DB503" w14:textId="77777777" w:rsidR="008E1CF1" w:rsidRDefault="008E1CF1"/>
    <w:p w14:paraId="7825F486" w14:textId="77777777" w:rsidR="008E1CF1" w:rsidRDefault="008E1CF1"/>
    <w:p w14:paraId="6322C0F9" w14:textId="77777777" w:rsidR="008E1CF1" w:rsidRDefault="008E1CF1"/>
    <w:p w14:paraId="4751F9E2" w14:textId="77777777" w:rsidR="008E1CF1" w:rsidRDefault="008E1CF1"/>
    <w:p w14:paraId="2EEC1C62" w14:textId="77777777" w:rsidR="008E1CF1" w:rsidRDefault="008E1CF1"/>
    <w:p w14:paraId="3309A7CE" w14:textId="77777777" w:rsidR="008E1CF1" w:rsidRDefault="008E1CF1"/>
    <w:p w14:paraId="14775943" w14:textId="77777777" w:rsidR="008E1CF1" w:rsidRDefault="008E1CF1">
      <w:pPr>
        <w:jc w:val="center"/>
        <w:rPr>
          <w:sz w:val="52"/>
        </w:rPr>
      </w:pPr>
      <w:r>
        <w:rPr>
          <w:sz w:val="52"/>
        </w:rPr>
        <w:t xml:space="preserve">TRABAJO </w:t>
      </w:r>
      <w:r w:rsidRPr="00624081">
        <w:rPr>
          <w:color w:val="D9D9D9"/>
          <w:sz w:val="52"/>
        </w:rPr>
        <w:t xml:space="preserve">(TEÓRICO o </w:t>
      </w:r>
      <w:r w:rsidR="00620DA4" w:rsidRPr="00624081">
        <w:rPr>
          <w:color w:val="D9D9D9"/>
          <w:sz w:val="52"/>
        </w:rPr>
        <w:t>PRÁCTICO</w:t>
      </w:r>
      <w:r w:rsidRPr="00624081">
        <w:rPr>
          <w:color w:val="D9D9D9"/>
          <w:sz w:val="52"/>
        </w:rPr>
        <w:t>)</w:t>
      </w:r>
      <w:r>
        <w:rPr>
          <w:sz w:val="52"/>
        </w:rPr>
        <w:t xml:space="preserve"> NÚMERO </w:t>
      </w:r>
      <w:r w:rsidRPr="00624081">
        <w:rPr>
          <w:color w:val="D9D9D9"/>
          <w:sz w:val="52"/>
        </w:rPr>
        <w:t>&lt;</w:t>
      </w:r>
      <w:proofErr w:type="spellStart"/>
      <w:r w:rsidRPr="00624081">
        <w:rPr>
          <w:color w:val="D9D9D9"/>
          <w:sz w:val="52"/>
        </w:rPr>
        <w:t>Nº</w:t>
      </w:r>
      <w:proofErr w:type="spellEnd"/>
      <w:r w:rsidRPr="00624081">
        <w:rPr>
          <w:color w:val="D9D9D9"/>
          <w:sz w:val="52"/>
        </w:rPr>
        <w:t xml:space="preserve"> de </w:t>
      </w:r>
      <w:proofErr w:type="spellStart"/>
      <w:r w:rsidRPr="00624081">
        <w:rPr>
          <w:color w:val="D9D9D9"/>
          <w:sz w:val="52"/>
        </w:rPr>
        <w:t>tp</w:t>
      </w:r>
      <w:proofErr w:type="spellEnd"/>
      <w:r w:rsidRPr="00624081">
        <w:rPr>
          <w:color w:val="D9D9D9"/>
          <w:sz w:val="52"/>
        </w:rPr>
        <w:t>&gt;</w:t>
      </w:r>
    </w:p>
    <w:p w14:paraId="41A8277F" w14:textId="77777777" w:rsidR="008E1CF1" w:rsidRDefault="008E1CF1">
      <w:pPr>
        <w:jc w:val="center"/>
        <w:rPr>
          <w:sz w:val="52"/>
        </w:rPr>
      </w:pPr>
    </w:p>
    <w:p w14:paraId="6B0009E7" w14:textId="77777777" w:rsidR="008E1CF1" w:rsidRDefault="008E1CF1">
      <w:pPr>
        <w:jc w:val="center"/>
        <w:rPr>
          <w:sz w:val="52"/>
        </w:rPr>
      </w:pPr>
      <w:r>
        <w:rPr>
          <w:sz w:val="52"/>
        </w:rPr>
        <w:t xml:space="preserve">TEMA: </w:t>
      </w:r>
      <w:r w:rsidRPr="00624081">
        <w:rPr>
          <w:color w:val="D9D9D9"/>
          <w:sz w:val="52"/>
        </w:rPr>
        <w:t>(Nombre de los temas de los trabajos)</w:t>
      </w:r>
    </w:p>
    <w:p w14:paraId="7B88C9CB" w14:textId="77777777" w:rsidR="008E1CF1" w:rsidRDefault="008E1CF1"/>
    <w:p w14:paraId="49B259B8" w14:textId="77777777" w:rsidR="008E1CF1" w:rsidRDefault="008E1CF1"/>
    <w:p w14:paraId="5A28D41D" w14:textId="77777777" w:rsidR="008E1CF1" w:rsidRDefault="008E1CF1"/>
    <w:p w14:paraId="6B5E486E" w14:textId="77777777" w:rsidR="008E1CF1" w:rsidRDefault="008E1CF1"/>
    <w:p w14:paraId="1B0D9362" w14:textId="77777777" w:rsidR="008E1CF1" w:rsidRDefault="008E1CF1"/>
    <w:p w14:paraId="72DBCDF9" w14:textId="77777777" w:rsidR="008E1CF1" w:rsidRDefault="008E1CF1"/>
    <w:p w14:paraId="7579AC36" w14:textId="77777777" w:rsidR="008E1CF1" w:rsidRDefault="008E1CF1"/>
    <w:p w14:paraId="57D07D0A" w14:textId="77777777" w:rsidR="008E1CF1" w:rsidRDefault="008E1CF1"/>
    <w:p w14:paraId="7459D859" w14:textId="77777777" w:rsidR="008E1CF1" w:rsidRDefault="008E1CF1"/>
    <w:p w14:paraId="35CDC7DE" w14:textId="77777777" w:rsidR="008E1CF1" w:rsidRDefault="008E1CF1">
      <w:pPr>
        <w:pStyle w:val="Encabezado"/>
        <w:tabs>
          <w:tab w:val="clear" w:pos="4419"/>
          <w:tab w:val="clear" w:pos="8838"/>
        </w:tabs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1808"/>
        <w:gridCol w:w="2722"/>
      </w:tblGrid>
      <w:tr w:rsidR="00620DA4" w14:paraId="74A8CAE9" w14:textId="77777777">
        <w:trPr>
          <w:cantSplit/>
          <w:jc w:val="center"/>
        </w:trPr>
        <w:tc>
          <w:tcPr>
            <w:tcW w:w="7440" w:type="dxa"/>
            <w:gridSpan w:val="3"/>
            <w:tcBorders>
              <w:bottom w:val="single" w:sz="4" w:space="0" w:color="auto"/>
            </w:tcBorders>
          </w:tcPr>
          <w:p w14:paraId="32795B1A" w14:textId="77777777" w:rsidR="00620DA4" w:rsidRDefault="00F671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 w:rsidRPr="00624081">
              <w:rPr>
                <w:b/>
                <w:bCs/>
                <w:color w:val="D9D9D9"/>
              </w:rPr>
              <w:t>Nombre</w:t>
            </w:r>
            <w:r w:rsidR="00620DA4" w:rsidRPr="00624081">
              <w:rPr>
                <w:b/>
                <w:bCs/>
                <w:color w:val="D9D9D9"/>
              </w:rPr>
              <w:t xml:space="preserve"> </w:t>
            </w:r>
            <w:r w:rsidR="00624081" w:rsidRPr="00624081">
              <w:rPr>
                <w:b/>
                <w:bCs/>
                <w:color w:val="D9D9D9"/>
              </w:rPr>
              <w:t>del grupo</w:t>
            </w:r>
          </w:p>
        </w:tc>
      </w:tr>
      <w:tr w:rsidR="00620DA4" w14:paraId="01C0CC30" w14:textId="77777777">
        <w:trPr>
          <w:cantSplit/>
          <w:jc w:val="center"/>
        </w:trPr>
        <w:tc>
          <w:tcPr>
            <w:tcW w:w="7440" w:type="dxa"/>
            <w:gridSpan w:val="3"/>
            <w:tcBorders>
              <w:top w:val="single" w:sz="4" w:space="0" w:color="auto"/>
            </w:tcBorders>
          </w:tcPr>
          <w:p w14:paraId="0A7D3E04" w14:textId="77777777" w:rsidR="00620DA4" w:rsidRDefault="00620DA4"/>
        </w:tc>
      </w:tr>
      <w:tr w:rsidR="00620DA4" w14:paraId="77450616" w14:textId="77777777">
        <w:trPr>
          <w:jc w:val="center"/>
        </w:trPr>
        <w:tc>
          <w:tcPr>
            <w:tcW w:w="2910" w:type="dxa"/>
          </w:tcPr>
          <w:p w14:paraId="5C6611C5" w14:textId="77777777" w:rsidR="00620DA4" w:rsidRDefault="00620DA4" w:rsidP="00620DA4">
            <w:pPr>
              <w:jc w:val="center"/>
            </w:pPr>
            <w:r>
              <w:t>&lt;</w:t>
            </w:r>
            <w:r>
              <w:rPr>
                <w:b/>
                <w:bCs/>
              </w:rPr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52C4A595" w14:textId="77777777" w:rsidR="00620DA4" w:rsidRDefault="00620DA4" w:rsidP="00620DA4">
            <w:pPr>
              <w:jc w:val="center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de Legajo&gt;</w:t>
            </w:r>
          </w:p>
        </w:tc>
        <w:tc>
          <w:tcPr>
            <w:tcW w:w="2722" w:type="dxa"/>
          </w:tcPr>
          <w:p w14:paraId="5D112F00" w14:textId="77777777" w:rsidR="00620DA4" w:rsidRDefault="00620DA4" w:rsidP="00620DA4">
            <w:pPr>
              <w:jc w:val="center"/>
            </w:pPr>
            <w:r>
              <w:t>&lt;Mail&gt;</w:t>
            </w:r>
          </w:p>
        </w:tc>
      </w:tr>
      <w:tr w:rsidR="00620DA4" w14:paraId="1146189F" w14:textId="77777777">
        <w:trPr>
          <w:jc w:val="center"/>
        </w:trPr>
        <w:tc>
          <w:tcPr>
            <w:tcW w:w="2910" w:type="dxa"/>
          </w:tcPr>
          <w:p w14:paraId="2E077A32" w14:textId="77777777" w:rsidR="00620DA4" w:rsidRDefault="00620DA4" w:rsidP="00620DA4">
            <w:pPr>
              <w:jc w:val="center"/>
            </w:pPr>
            <w:r>
              <w:t>&lt;</w:t>
            </w:r>
            <w:r>
              <w:rPr>
                <w:b/>
                <w:bCs/>
              </w:rPr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6FE7A1E9" w14:textId="77777777" w:rsidR="00620DA4" w:rsidRDefault="00620DA4" w:rsidP="00620DA4">
            <w:pPr>
              <w:jc w:val="center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de Legajo&gt;</w:t>
            </w:r>
          </w:p>
        </w:tc>
        <w:tc>
          <w:tcPr>
            <w:tcW w:w="2722" w:type="dxa"/>
          </w:tcPr>
          <w:p w14:paraId="243B4801" w14:textId="77777777" w:rsidR="00620DA4" w:rsidRDefault="00620DA4" w:rsidP="00620DA4">
            <w:pPr>
              <w:jc w:val="center"/>
            </w:pPr>
            <w:r>
              <w:t>&lt;Mail&gt;</w:t>
            </w:r>
          </w:p>
        </w:tc>
      </w:tr>
      <w:tr w:rsidR="00620DA4" w14:paraId="12991067" w14:textId="77777777">
        <w:trPr>
          <w:jc w:val="center"/>
        </w:trPr>
        <w:tc>
          <w:tcPr>
            <w:tcW w:w="2910" w:type="dxa"/>
          </w:tcPr>
          <w:p w14:paraId="492B3F76" w14:textId="77777777" w:rsidR="00620DA4" w:rsidRDefault="00620DA4" w:rsidP="00620DA4">
            <w:pPr>
              <w:jc w:val="center"/>
            </w:pPr>
            <w:r>
              <w:t>&lt;</w:t>
            </w:r>
            <w:r>
              <w:rPr>
                <w:b/>
                <w:bCs/>
              </w:rPr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1B2E7872" w14:textId="77777777" w:rsidR="00620DA4" w:rsidRDefault="00620DA4" w:rsidP="00620DA4">
            <w:pPr>
              <w:jc w:val="center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de Legajo&gt;</w:t>
            </w:r>
          </w:p>
        </w:tc>
        <w:tc>
          <w:tcPr>
            <w:tcW w:w="2722" w:type="dxa"/>
          </w:tcPr>
          <w:p w14:paraId="60CF7A70" w14:textId="77777777" w:rsidR="00620DA4" w:rsidRDefault="00620DA4" w:rsidP="00620DA4">
            <w:pPr>
              <w:jc w:val="center"/>
            </w:pPr>
            <w:r>
              <w:t>&lt;Mail&gt;</w:t>
            </w:r>
          </w:p>
        </w:tc>
      </w:tr>
      <w:tr w:rsidR="00620DA4" w14:paraId="77AF372D" w14:textId="77777777">
        <w:trPr>
          <w:jc w:val="center"/>
        </w:trPr>
        <w:tc>
          <w:tcPr>
            <w:tcW w:w="2910" w:type="dxa"/>
          </w:tcPr>
          <w:p w14:paraId="1517009C" w14:textId="77777777" w:rsidR="00620DA4" w:rsidRDefault="00620DA4" w:rsidP="00620DA4">
            <w:pPr>
              <w:jc w:val="center"/>
            </w:pPr>
            <w:r>
              <w:t>&lt;</w:t>
            </w:r>
            <w:r>
              <w:rPr>
                <w:b/>
                <w:bCs/>
              </w:rPr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2E7F1533" w14:textId="77777777" w:rsidR="00620DA4" w:rsidRDefault="00620DA4" w:rsidP="00620DA4">
            <w:pPr>
              <w:jc w:val="center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de Legajo&gt;</w:t>
            </w:r>
          </w:p>
        </w:tc>
        <w:tc>
          <w:tcPr>
            <w:tcW w:w="2722" w:type="dxa"/>
          </w:tcPr>
          <w:p w14:paraId="5C5D05AA" w14:textId="77777777" w:rsidR="00620DA4" w:rsidRDefault="00620DA4" w:rsidP="00620DA4">
            <w:pPr>
              <w:jc w:val="center"/>
            </w:pPr>
            <w:r>
              <w:t>&lt;Mail&gt;</w:t>
            </w:r>
          </w:p>
        </w:tc>
      </w:tr>
      <w:tr w:rsidR="00620DA4" w14:paraId="4E0835E6" w14:textId="77777777">
        <w:trPr>
          <w:jc w:val="center"/>
        </w:trPr>
        <w:tc>
          <w:tcPr>
            <w:tcW w:w="2910" w:type="dxa"/>
          </w:tcPr>
          <w:p w14:paraId="17E4B32F" w14:textId="77777777" w:rsidR="00620DA4" w:rsidRDefault="00620DA4" w:rsidP="00620DA4">
            <w:pPr>
              <w:jc w:val="center"/>
            </w:pPr>
            <w:r>
              <w:t>&lt;</w:t>
            </w:r>
            <w:r>
              <w:rPr>
                <w:b/>
                <w:bCs/>
              </w:rPr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3BBAD30A" w14:textId="77777777" w:rsidR="00620DA4" w:rsidRDefault="00620DA4" w:rsidP="00620DA4">
            <w:pPr>
              <w:jc w:val="center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de Legajo&gt;</w:t>
            </w:r>
          </w:p>
        </w:tc>
        <w:tc>
          <w:tcPr>
            <w:tcW w:w="2722" w:type="dxa"/>
          </w:tcPr>
          <w:p w14:paraId="093EEC9F" w14:textId="77777777" w:rsidR="00F6713D" w:rsidRDefault="00620DA4" w:rsidP="00F6713D">
            <w:pPr>
              <w:jc w:val="center"/>
            </w:pPr>
            <w:r>
              <w:t>&lt;Mail&gt;</w:t>
            </w:r>
          </w:p>
        </w:tc>
      </w:tr>
      <w:tr w:rsidR="00F6713D" w14:paraId="4A6AFED1" w14:textId="77777777">
        <w:trPr>
          <w:jc w:val="center"/>
        </w:trPr>
        <w:tc>
          <w:tcPr>
            <w:tcW w:w="2910" w:type="dxa"/>
          </w:tcPr>
          <w:p w14:paraId="2C08A3DB" w14:textId="77777777" w:rsidR="00F6713D" w:rsidRDefault="00F6713D" w:rsidP="00A5767E">
            <w:pPr>
              <w:jc w:val="center"/>
            </w:pPr>
            <w:r>
              <w:t>&lt;</w:t>
            </w:r>
            <w:r w:rsidRPr="00F6713D">
              <w:rPr>
                <w:b/>
              </w:rPr>
              <w:t>Apellido</w:t>
            </w:r>
            <w:r>
              <w:t>, Nombre&gt;</w:t>
            </w:r>
          </w:p>
        </w:tc>
        <w:tc>
          <w:tcPr>
            <w:tcW w:w="1808" w:type="dxa"/>
          </w:tcPr>
          <w:p w14:paraId="6282C03B" w14:textId="77777777" w:rsidR="00F6713D" w:rsidRDefault="00F6713D" w:rsidP="00A5767E">
            <w:pPr>
              <w:jc w:val="center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de Legajo&gt;</w:t>
            </w:r>
          </w:p>
        </w:tc>
        <w:tc>
          <w:tcPr>
            <w:tcW w:w="2722" w:type="dxa"/>
          </w:tcPr>
          <w:p w14:paraId="4D156FB3" w14:textId="77777777" w:rsidR="00F6713D" w:rsidRDefault="00F6713D" w:rsidP="00A5767E">
            <w:pPr>
              <w:jc w:val="center"/>
            </w:pPr>
            <w:r>
              <w:t>&lt;Mail&gt;</w:t>
            </w:r>
          </w:p>
        </w:tc>
      </w:tr>
    </w:tbl>
    <w:p w14:paraId="05BE7B22" w14:textId="77777777" w:rsidR="008E1CF1" w:rsidRDefault="008E1CF1"/>
    <w:p w14:paraId="77868DB5" w14:textId="77777777" w:rsidR="008E1CF1" w:rsidRDefault="008E1CF1"/>
    <w:p w14:paraId="7FF74818" w14:textId="77777777" w:rsidR="008E1CF1" w:rsidRDefault="008E1CF1"/>
    <w:p w14:paraId="4C95BDEC" w14:textId="77777777" w:rsidR="008E1CF1" w:rsidRDefault="008E1CF1"/>
    <w:p w14:paraId="27A3F4A8" w14:textId="77777777" w:rsidR="008E1CF1" w:rsidRDefault="008E1CF1"/>
    <w:p w14:paraId="57ED966A" w14:textId="77777777" w:rsidR="008E1CF1" w:rsidRDefault="008E1CF1"/>
    <w:p w14:paraId="50B041FD" w14:textId="77777777" w:rsidR="008E1CF1" w:rsidRDefault="008E1CF1"/>
    <w:p w14:paraId="14E06CD1" w14:textId="77777777" w:rsidR="008E1CF1" w:rsidRDefault="008E1CF1"/>
    <w:p w14:paraId="00BB429B" w14:textId="77777777" w:rsidR="008E1CF1" w:rsidRDefault="008E1CF1"/>
    <w:p w14:paraId="2AF6DC06" w14:textId="77777777" w:rsidR="008E1CF1" w:rsidRDefault="008E1CF1"/>
    <w:p w14:paraId="5B638FFF" w14:textId="77777777" w:rsidR="008E1CF1" w:rsidRDefault="008E1CF1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1140"/>
        <w:gridCol w:w="1907"/>
        <w:gridCol w:w="1945"/>
        <w:gridCol w:w="1907"/>
      </w:tblGrid>
      <w:tr w:rsidR="008E1CF1" w14:paraId="049BDD6D" w14:textId="77777777">
        <w:tc>
          <w:tcPr>
            <w:tcW w:w="2770" w:type="dxa"/>
          </w:tcPr>
          <w:p w14:paraId="1598095C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 xml:space="preserve">FECHA DE PRESENTACIÓN: </w:t>
            </w:r>
          </w:p>
        </w:tc>
        <w:tc>
          <w:tcPr>
            <w:tcW w:w="1141" w:type="dxa"/>
          </w:tcPr>
          <w:p w14:paraId="04ABD6CE" w14:textId="77777777" w:rsidR="008E1CF1" w:rsidRPr="00624081" w:rsidRDefault="008E1CF1">
            <w:pPr>
              <w:rPr>
                <w:color w:val="D9D9D9"/>
                <w:sz w:val="20"/>
              </w:rPr>
            </w:pPr>
            <w:proofErr w:type="spellStart"/>
            <w:r w:rsidRPr="00624081">
              <w:rPr>
                <w:color w:val="D9D9D9"/>
                <w:sz w:val="20"/>
              </w:rPr>
              <w:t>dd</w:t>
            </w:r>
            <w:proofErr w:type="spellEnd"/>
            <w:r w:rsidRPr="00624081">
              <w:rPr>
                <w:color w:val="D9D9D9"/>
                <w:sz w:val="20"/>
              </w:rPr>
              <w:t>/mm/</w:t>
            </w:r>
            <w:proofErr w:type="spellStart"/>
            <w:r w:rsidRPr="00624081">
              <w:rPr>
                <w:color w:val="D9D9D9"/>
                <w:sz w:val="20"/>
              </w:rPr>
              <w:t>aaaa</w:t>
            </w:r>
            <w:proofErr w:type="spellEnd"/>
            <w:r w:rsidRPr="00624081">
              <w:rPr>
                <w:color w:val="D9D9D9"/>
                <w:sz w:val="20"/>
              </w:rPr>
              <w:t xml:space="preserve"> </w:t>
            </w:r>
          </w:p>
        </w:tc>
        <w:tc>
          <w:tcPr>
            <w:tcW w:w="1956" w:type="dxa"/>
          </w:tcPr>
          <w:p w14:paraId="4F5C6225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262DFFF5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DC11DAA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13A924E4" w14:textId="77777777">
        <w:tc>
          <w:tcPr>
            <w:tcW w:w="2770" w:type="dxa"/>
          </w:tcPr>
          <w:p w14:paraId="6A8A49D4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141" w:type="dxa"/>
          </w:tcPr>
          <w:p w14:paraId="563F42CD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53F284D1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19DE37AB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7D0A6A9E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40708F33" w14:textId="77777777">
        <w:tc>
          <w:tcPr>
            <w:tcW w:w="2770" w:type="dxa"/>
          </w:tcPr>
          <w:p w14:paraId="5AF8EB1C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FECHA DE DEVOLUCIÓN:</w:t>
            </w:r>
          </w:p>
        </w:tc>
        <w:tc>
          <w:tcPr>
            <w:tcW w:w="1141" w:type="dxa"/>
          </w:tcPr>
          <w:p w14:paraId="1A60786D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01F8AC9E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3C02D3A9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537EBEF5" w14:textId="77777777" w:rsidR="008E1CF1" w:rsidRDefault="008E1CF1">
            <w:pPr>
              <w:rPr>
                <w:sz w:val="20"/>
              </w:rPr>
            </w:pPr>
          </w:p>
        </w:tc>
      </w:tr>
    </w:tbl>
    <w:p w14:paraId="39327B55" w14:textId="77777777" w:rsidR="008E1CF1" w:rsidRDefault="008E1CF1">
      <w:pPr>
        <w:sectPr w:rsidR="008E1CF1">
          <w:headerReference w:type="first" r:id="rId6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60B2439E" w14:textId="77777777" w:rsidR="00120A0E" w:rsidRDefault="00120A0E">
      <w:pPr>
        <w:pStyle w:val="Encabezado"/>
        <w:tabs>
          <w:tab w:val="clear" w:pos="4419"/>
          <w:tab w:val="clear" w:pos="8838"/>
        </w:tabs>
      </w:pPr>
    </w:p>
    <w:sectPr w:rsidR="00120A0E">
      <w:headerReference w:type="first" r:id="rId7"/>
      <w:footerReference w:type="first" r:id="rId8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FCAF" w14:textId="77777777" w:rsidR="00E54AEE" w:rsidRDefault="00E54AEE">
      <w:r>
        <w:separator/>
      </w:r>
    </w:p>
  </w:endnote>
  <w:endnote w:type="continuationSeparator" w:id="0">
    <w:p w14:paraId="6EA801ED" w14:textId="77777777" w:rsidR="00E54AEE" w:rsidRDefault="00E5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0BC7A127" w14:textId="77777777">
      <w:tc>
        <w:tcPr>
          <w:tcW w:w="4889" w:type="dxa"/>
        </w:tcPr>
        <w:p w14:paraId="726ACE24" w14:textId="4C94296E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7A3446">
            <w:t>Procesos de Negocios</w:t>
          </w:r>
        </w:p>
      </w:tc>
      <w:tc>
        <w:tcPr>
          <w:tcW w:w="4890" w:type="dxa"/>
        </w:tcPr>
        <w:p w14:paraId="06732E66" w14:textId="77777777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F6713D">
            <w:rPr>
              <w:rStyle w:val="Nmerodepgina"/>
              <w:color w:val="FFFFFF"/>
            </w:rPr>
            <w:fldChar w:fldCharType="begin"/>
          </w:r>
          <w:r w:rsidRPr="00F6713D">
            <w:rPr>
              <w:rStyle w:val="Nmerodepgina"/>
              <w:color w:val="FFFFFF"/>
            </w:rPr>
            <w:instrText xml:space="preserve"> PAGE </w:instrText>
          </w:r>
          <w:r w:rsidRPr="00F6713D">
            <w:rPr>
              <w:rStyle w:val="Nmerodepgina"/>
              <w:color w:val="FFFFFF"/>
            </w:rPr>
            <w:fldChar w:fldCharType="separate"/>
          </w:r>
          <w:r w:rsidR="008D44BF">
            <w:rPr>
              <w:rStyle w:val="Nmerodepgina"/>
              <w:noProof/>
              <w:color w:val="FFFFFF"/>
            </w:rPr>
            <w:t>1</w:t>
          </w:r>
          <w:r w:rsidRPr="00F6713D">
            <w:rPr>
              <w:rStyle w:val="Nmerodepgina"/>
              <w:color w:val="FFFFFF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proofErr w:type="spellStart"/>
          <w:r>
            <w:rPr>
              <w:rStyle w:val="Nmerodepgina"/>
              <w:sz w:val="20"/>
            </w:rPr>
            <w:t>de</w:t>
          </w:r>
          <w:r w:rsidR="00F6713D" w:rsidRPr="00F6713D">
            <w:rPr>
              <w:rStyle w:val="Nmerodepgina"/>
              <w:color w:val="FFFFFF"/>
              <w:sz w:val="20"/>
            </w:rPr>
            <w:t>nn</w:t>
          </w:r>
          <w:proofErr w:type="spellEnd"/>
          <w:r w:rsidR="00F6713D">
            <w:rPr>
              <w:rStyle w:val="Nmerodepgina"/>
              <w:sz w:val="20"/>
            </w:rPr>
            <w:t xml:space="preserve"> 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047DFB16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6FF3" w14:textId="77777777" w:rsidR="00E54AEE" w:rsidRDefault="00E54AEE">
      <w:r>
        <w:separator/>
      </w:r>
    </w:p>
  </w:footnote>
  <w:footnote w:type="continuationSeparator" w:id="0">
    <w:p w14:paraId="2B5DEE79" w14:textId="77777777" w:rsidR="00E54AEE" w:rsidRDefault="00E54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AC1A" w14:textId="77777777" w:rsidR="008E1CF1" w:rsidRDefault="008E1CF1">
    <w:pPr>
      <w:pStyle w:val="Encabezado"/>
      <w:rPr>
        <w:lang w:val="en-US"/>
      </w:rPr>
    </w:pPr>
  </w:p>
  <w:p w14:paraId="64DE1F56" w14:textId="77777777" w:rsidR="008E1CF1" w:rsidRDefault="008E1CF1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2542"/>
      <w:gridCol w:w="2065"/>
      <w:gridCol w:w="1599"/>
      <w:gridCol w:w="2121"/>
    </w:tblGrid>
    <w:tr w:rsidR="008E1CF1" w:rsidRPr="00F6713D" w14:paraId="6D08433E" w14:textId="77777777">
      <w:tc>
        <w:tcPr>
          <w:tcW w:w="1330" w:type="dxa"/>
        </w:tcPr>
        <w:p w14:paraId="15F4CBFB" w14:textId="77777777" w:rsidR="008E1CF1" w:rsidRDefault="008E1CF1">
          <w:pPr>
            <w:pStyle w:val="Encabezado"/>
          </w:pPr>
          <w:r>
            <w:t xml:space="preserve">TP Nro.: </w:t>
          </w:r>
        </w:p>
      </w:tc>
      <w:tc>
        <w:tcPr>
          <w:tcW w:w="2581" w:type="dxa"/>
        </w:tcPr>
        <w:p w14:paraId="6B4208B0" w14:textId="77777777" w:rsidR="008E1CF1" w:rsidRPr="00624081" w:rsidRDefault="008E1CF1">
          <w:pPr>
            <w:pStyle w:val="Encabezado"/>
            <w:jc w:val="center"/>
            <w:rPr>
              <w:color w:val="D9D9D9"/>
            </w:rPr>
          </w:pPr>
          <w:r w:rsidRPr="00624081">
            <w:rPr>
              <w:color w:val="D9D9D9"/>
            </w:rPr>
            <w:t>&lt;Nombre del TP&gt;</w:t>
          </w:r>
        </w:p>
      </w:tc>
      <w:tc>
        <w:tcPr>
          <w:tcW w:w="2099" w:type="dxa"/>
        </w:tcPr>
        <w:p w14:paraId="5F544418" w14:textId="77777777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   </w:t>
          </w:r>
        </w:p>
      </w:tc>
      <w:tc>
        <w:tcPr>
          <w:tcW w:w="1620" w:type="dxa"/>
        </w:tcPr>
        <w:p w14:paraId="3EC525CF" w14:textId="77777777" w:rsidR="008E1CF1" w:rsidRDefault="00624081">
          <w:pPr>
            <w:pStyle w:val="Encabezado"/>
            <w:jc w:val="center"/>
          </w:pPr>
          <w:r>
            <w:t>Curso: K----</w:t>
          </w:r>
        </w:p>
      </w:tc>
      <w:tc>
        <w:tcPr>
          <w:tcW w:w="2149" w:type="dxa"/>
        </w:tcPr>
        <w:p w14:paraId="2C484EEA" w14:textId="77777777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 xml:space="preserve">.: </w:t>
          </w:r>
          <w:r w:rsidR="008E1CF1" w:rsidRPr="00624081">
            <w:rPr>
              <w:color w:val="D9D9D9"/>
            </w:rPr>
            <w:t>&lt;&gt;</w:t>
          </w:r>
          <w:r w:rsidR="008E1CF1" w:rsidRPr="00F6713D">
            <w:t xml:space="preserve">  </w:t>
          </w:r>
        </w:p>
      </w:tc>
    </w:tr>
  </w:tbl>
  <w:p w14:paraId="7108925D" w14:textId="77777777" w:rsidR="008E1CF1" w:rsidRPr="00F6713D" w:rsidRDefault="008E1C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4"/>
    <w:rsid w:val="00056ADF"/>
    <w:rsid w:val="000A51E5"/>
    <w:rsid w:val="000C4DC5"/>
    <w:rsid w:val="00120A0E"/>
    <w:rsid w:val="001C5283"/>
    <w:rsid w:val="001D20C9"/>
    <w:rsid w:val="002F282E"/>
    <w:rsid w:val="005E11A4"/>
    <w:rsid w:val="005F05F6"/>
    <w:rsid w:val="00601298"/>
    <w:rsid w:val="00620DA4"/>
    <w:rsid w:val="00624081"/>
    <w:rsid w:val="00652024"/>
    <w:rsid w:val="006E401E"/>
    <w:rsid w:val="007A3446"/>
    <w:rsid w:val="0089224E"/>
    <w:rsid w:val="008D44BF"/>
    <w:rsid w:val="008D6E2D"/>
    <w:rsid w:val="008E1CF1"/>
    <w:rsid w:val="00A5767E"/>
    <w:rsid w:val="00B008CC"/>
    <w:rsid w:val="00D0700A"/>
    <w:rsid w:val="00E54AEE"/>
    <w:rsid w:val="00F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B7A9E"/>
  <w15:docId w15:val="{B99729C1-079A-4423-BD11-26CA888D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.001\CONFIG~1\Temp\Rar$DI01.296\UT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UTN</Template>
  <TotalTime>0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Administrador</dc:creator>
  <cp:lastModifiedBy>Adriana Martinez</cp:lastModifiedBy>
  <cp:revision>3</cp:revision>
  <cp:lastPrinted>2004-03-26T21:02:00Z</cp:lastPrinted>
  <dcterms:created xsi:type="dcterms:W3CDTF">2020-04-02T14:22:00Z</dcterms:created>
  <dcterms:modified xsi:type="dcterms:W3CDTF">2023-03-21T20:56:00Z</dcterms:modified>
</cp:coreProperties>
</file>