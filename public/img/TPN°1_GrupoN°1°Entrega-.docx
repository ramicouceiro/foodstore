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A32D" w14:textId="77777777" w:rsidR="008E1CF1" w:rsidRDefault="008E1CF1">
      <w:r>
        <w:t xml:space="preserve">UTN – </w:t>
      </w:r>
      <w:r w:rsidR="00620DA4">
        <w:t xml:space="preserve"> FACULTAD </w:t>
      </w:r>
      <w:r>
        <w:t>REGIONAL BUENOS AIRES</w:t>
      </w:r>
    </w:p>
    <w:p w14:paraId="40A3DFF9" w14:textId="4576F552" w:rsidR="008E1CF1" w:rsidRDefault="008E1CF1">
      <w:r>
        <w:t>Materia:</w:t>
      </w:r>
      <w:r w:rsidR="0089224E">
        <w:t xml:space="preserve"> </w:t>
      </w:r>
      <w:r w:rsidR="00601298">
        <w:t xml:space="preserve">Sistemas y </w:t>
      </w:r>
      <w:r w:rsidR="007A3446">
        <w:t>Procesos de Negocios</w:t>
      </w:r>
      <w:r w:rsidR="00601298">
        <w:t xml:space="preserve"> – 20</w:t>
      </w:r>
      <w:r w:rsidR="007A3446">
        <w:t>2</w:t>
      </w:r>
      <w:r w:rsidR="006A0397">
        <w:t>3</w:t>
      </w:r>
    </w:p>
    <w:p w14:paraId="69D41923" w14:textId="19D856EB" w:rsidR="008E1CF1" w:rsidRDefault="00624081">
      <w:r>
        <w:t>CURSO K</w:t>
      </w:r>
      <w:r w:rsidR="006A0397">
        <w:t>1102</w:t>
      </w:r>
    </w:p>
    <w:p w14:paraId="08D55113" w14:textId="77777777" w:rsidR="008E1CF1" w:rsidRDefault="008E1CF1"/>
    <w:p w14:paraId="7A93F4F4" w14:textId="77777777" w:rsidR="008E1CF1" w:rsidRDefault="008E1CF1"/>
    <w:p w14:paraId="1929378B" w14:textId="77777777" w:rsidR="008E1CF1" w:rsidRDefault="008E1CF1"/>
    <w:p w14:paraId="5D448F8F" w14:textId="77777777" w:rsidR="008E1CF1" w:rsidRDefault="008E1CF1"/>
    <w:p w14:paraId="2A444667" w14:textId="77777777" w:rsidR="008E1CF1" w:rsidRDefault="008E1CF1"/>
    <w:p w14:paraId="184DB503" w14:textId="77777777" w:rsidR="008E1CF1" w:rsidRDefault="008E1CF1"/>
    <w:p w14:paraId="7825F486" w14:textId="77777777" w:rsidR="008E1CF1" w:rsidRDefault="008E1CF1"/>
    <w:p w14:paraId="6322C0F9" w14:textId="77777777" w:rsidR="008E1CF1" w:rsidRDefault="008E1CF1"/>
    <w:p w14:paraId="4751F9E2" w14:textId="77777777" w:rsidR="008E1CF1" w:rsidRDefault="008E1CF1"/>
    <w:p w14:paraId="2EEC1C62" w14:textId="77777777" w:rsidR="008E1CF1" w:rsidRDefault="008E1CF1"/>
    <w:p w14:paraId="3309A7CE" w14:textId="77777777" w:rsidR="008E1CF1" w:rsidRDefault="008E1CF1"/>
    <w:p w14:paraId="3F5436E4" w14:textId="77777777" w:rsidR="006A0397" w:rsidRDefault="008E1CF1">
      <w:pPr>
        <w:jc w:val="center"/>
        <w:rPr>
          <w:sz w:val="52"/>
        </w:rPr>
      </w:pPr>
      <w:r>
        <w:rPr>
          <w:sz w:val="52"/>
        </w:rPr>
        <w:t>TRABAJ</w:t>
      </w:r>
      <w:r w:rsidR="006A0397">
        <w:rPr>
          <w:sz w:val="52"/>
        </w:rPr>
        <w:t>O PRÁCTICO</w:t>
      </w:r>
    </w:p>
    <w:p w14:paraId="14775943" w14:textId="3BD7F456" w:rsidR="008E1CF1" w:rsidRDefault="008E1CF1">
      <w:pPr>
        <w:jc w:val="center"/>
        <w:rPr>
          <w:sz w:val="52"/>
        </w:rPr>
      </w:pPr>
      <w:r>
        <w:rPr>
          <w:sz w:val="52"/>
        </w:rPr>
        <w:t xml:space="preserve"> NÚMER</w:t>
      </w:r>
      <w:r w:rsidR="006A0397">
        <w:rPr>
          <w:sz w:val="52"/>
        </w:rPr>
        <w:t>O 1</w:t>
      </w:r>
    </w:p>
    <w:p w14:paraId="41A8277F" w14:textId="77777777" w:rsidR="008E1CF1" w:rsidRDefault="008E1CF1">
      <w:pPr>
        <w:jc w:val="center"/>
        <w:rPr>
          <w:sz w:val="52"/>
        </w:rPr>
      </w:pPr>
    </w:p>
    <w:p w14:paraId="6B0009E7" w14:textId="12424A52" w:rsidR="008E1CF1" w:rsidRDefault="008E1CF1">
      <w:pPr>
        <w:jc w:val="center"/>
        <w:rPr>
          <w:sz w:val="52"/>
        </w:rPr>
      </w:pPr>
      <w:r>
        <w:rPr>
          <w:sz w:val="52"/>
        </w:rPr>
        <w:t>TEMA</w:t>
      </w:r>
      <w:r w:rsidR="006A0397">
        <w:rPr>
          <w:sz w:val="52"/>
        </w:rPr>
        <w:t>: Presentar una Organización real</w:t>
      </w:r>
    </w:p>
    <w:p w14:paraId="7B88C9CB" w14:textId="77777777" w:rsidR="008E1CF1" w:rsidRDefault="008E1CF1"/>
    <w:p w14:paraId="49B259B8" w14:textId="77777777" w:rsidR="008E1CF1" w:rsidRDefault="008E1CF1"/>
    <w:p w14:paraId="5A28D41D" w14:textId="77777777" w:rsidR="008E1CF1" w:rsidRDefault="008E1CF1"/>
    <w:p w14:paraId="6B5E486E" w14:textId="77777777" w:rsidR="008E1CF1" w:rsidRDefault="008E1CF1"/>
    <w:p w14:paraId="1B0D9362" w14:textId="77777777" w:rsidR="008E1CF1" w:rsidRDefault="008E1CF1"/>
    <w:p w14:paraId="72DBCDF9" w14:textId="77777777" w:rsidR="008E1CF1" w:rsidRDefault="008E1CF1"/>
    <w:p w14:paraId="7579AC36" w14:textId="77777777" w:rsidR="008E1CF1" w:rsidRDefault="008E1CF1"/>
    <w:p w14:paraId="57D07D0A" w14:textId="77777777" w:rsidR="008E1CF1" w:rsidRDefault="008E1CF1"/>
    <w:p w14:paraId="7459D859" w14:textId="77777777" w:rsidR="008E1CF1" w:rsidRDefault="008E1CF1"/>
    <w:p w14:paraId="35CDC7DE" w14:textId="77777777" w:rsidR="008E1CF1" w:rsidRDefault="008E1CF1">
      <w:pPr>
        <w:pStyle w:val="Encabezado"/>
        <w:tabs>
          <w:tab w:val="clear" w:pos="4419"/>
          <w:tab w:val="clear" w:pos="8838"/>
        </w:tabs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1808"/>
        <w:gridCol w:w="3540"/>
      </w:tblGrid>
      <w:tr w:rsidR="00620DA4" w14:paraId="74A8CAE9" w14:textId="77777777" w:rsidTr="00FD7B46">
        <w:trPr>
          <w:cantSplit/>
          <w:jc w:val="center"/>
        </w:trPr>
        <w:tc>
          <w:tcPr>
            <w:tcW w:w="8258" w:type="dxa"/>
            <w:gridSpan w:val="3"/>
            <w:tcBorders>
              <w:bottom w:val="single" w:sz="4" w:space="0" w:color="auto"/>
            </w:tcBorders>
          </w:tcPr>
          <w:p w14:paraId="32795B1A" w14:textId="41D4BFEF" w:rsidR="00620DA4" w:rsidRDefault="00F6713D">
            <w:pPr>
              <w:rPr>
                <w:b/>
                <w:bCs/>
              </w:rPr>
            </w:pPr>
            <w:r>
              <w:rPr>
                <w:b/>
                <w:bCs/>
              </w:rPr>
              <w:t>GRUP</w:t>
            </w:r>
            <w:r w:rsidR="006A0397">
              <w:rPr>
                <w:b/>
                <w:bCs/>
              </w:rPr>
              <w:t>O 1</w:t>
            </w:r>
          </w:p>
        </w:tc>
      </w:tr>
      <w:tr w:rsidR="00620DA4" w14:paraId="01C0CC30" w14:textId="77777777" w:rsidTr="00FD7B46">
        <w:trPr>
          <w:cantSplit/>
          <w:jc w:val="center"/>
        </w:trPr>
        <w:tc>
          <w:tcPr>
            <w:tcW w:w="8258" w:type="dxa"/>
            <w:gridSpan w:val="3"/>
            <w:tcBorders>
              <w:top w:val="single" w:sz="4" w:space="0" w:color="auto"/>
            </w:tcBorders>
          </w:tcPr>
          <w:p w14:paraId="0A7D3E04" w14:textId="77777777" w:rsidR="00620DA4" w:rsidRDefault="00620DA4"/>
        </w:tc>
      </w:tr>
      <w:tr w:rsidR="00620DA4" w14:paraId="77450616" w14:textId="77777777" w:rsidTr="00FD7B46">
        <w:trPr>
          <w:jc w:val="center"/>
        </w:trPr>
        <w:tc>
          <w:tcPr>
            <w:tcW w:w="2910" w:type="dxa"/>
          </w:tcPr>
          <w:p w14:paraId="5C6611C5" w14:textId="6A8A6DA6" w:rsidR="00620DA4" w:rsidRDefault="006A0397" w:rsidP="00620DA4">
            <w:pPr>
              <w:jc w:val="center"/>
            </w:pPr>
            <w:r>
              <w:t>Losasso, Franco</w:t>
            </w:r>
          </w:p>
        </w:tc>
        <w:tc>
          <w:tcPr>
            <w:tcW w:w="1808" w:type="dxa"/>
          </w:tcPr>
          <w:p w14:paraId="52C4A595" w14:textId="55895954" w:rsidR="00620DA4" w:rsidRDefault="005B3294" w:rsidP="00620DA4">
            <w:pPr>
              <w:jc w:val="center"/>
            </w:pPr>
            <w:r>
              <w:t>2087730</w:t>
            </w:r>
          </w:p>
        </w:tc>
        <w:tc>
          <w:tcPr>
            <w:tcW w:w="3540" w:type="dxa"/>
          </w:tcPr>
          <w:p w14:paraId="5D112F00" w14:textId="25D50130" w:rsidR="00620DA4" w:rsidRDefault="00000000" w:rsidP="00620DA4">
            <w:pPr>
              <w:jc w:val="center"/>
            </w:pPr>
            <w:hyperlink r:id="rId7" w:history="1">
              <w:r w:rsidR="00986B76" w:rsidRPr="00075C30">
                <w:rPr>
                  <w:rStyle w:val="Hipervnculo"/>
                </w:rPr>
                <w:t>flosasso@frba.utn.edu.ar</w:t>
              </w:r>
            </w:hyperlink>
          </w:p>
        </w:tc>
      </w:tr>
      <w:tr w:rsidR="00620DA4" w14:paraId="1146189F" w14:textId="77777777" w:rsidTr="00FD7B46">
        <w:trPr>
          <w:jc w:val="center"/>
        </w:trPr>
        <w:tc>
          <w:tcPr>
            <w:tcW w:w="2910" w:type="dxa"/>
          </w:tcPr>
          <w:p w14:paraId="2E077A32" w14:textId="392C09A3" w:rsidR="00620DA4" w:rsidRDefault="00FD7B46" w:rsidP="00620DA4">
            <w:pPr>
              <w:jc w:val="center"/>
            </w:pPr>
            <w:r>
              <w:t>Quispe, Tommy Jamiro</w:t>
            </w:r>
          </w:p>
        </w:tc>
        <w:tc>
          <w:tcPr>
            <w:tcW w:w="1808" w:type="dxa"/>
          </w:tcPr>
          <w:p w14:paraId="6FE7A1E9" w14:textId="0665632B" w:rsidR="00620DA4" w:rsidRDefault="00FD7B46" w:rsidP="00620DA4">
            <w:pPr>
              <w:jc w:val="center"/>
            </w:pPr>
            <w:r>
              <w:t>1648251</w:t>
            </w:r>
          </w:p>
        </w:tc>
        <w:tc>
          <w:tcPr>
            <w:tcW w:w="3540" w:type="dxa"/>
          </w:tcPr>
          <w:p w14:paraId="243B4801" w14:textId="3CD7365B" w:rsidR="00620DA4" w:rsidRDefault="00000000" w:rsidP="00620DA4">
            <w:pPr>
              <w:jc w:val="center"/>
            </w:pPr>
            <w:hyperlink r:id="rId8" w:history="1">
              <w:r w:rsidR="00FD7B46" w:rsidRPr="005455BE">
                <w:rPr>
                  <w:rStyle w:val="Hipervnculo"/>
                </w:rPr>
                <w:t>tquispehuanca@frba.utn.edu.ar</w:t>
              </w:r>
            </w:hyperlink>
            <w:r w:rsidR="00FD7B46">
              <w:t xml:space="preserve"> </w:t>
            </w:r>
          </w:p>
        </w:tc>
      </w:tr>
      <w:tr w:rsidR="00620DA4" w14:paraId="12991067" w14:textId="77777777" w:rsidTr="00FD7B46">
        <w:trPr>
          <w:jc w:val="center"/>
        </w:trPr>
        <w:tc>
          <w:tcPr>
            <w:tcW w:w="2910" w:type="dxa"/>
          </w:tcPr>
          <w:p w14:paraId="492B3F76" w14:textId="120BB822" w:rsidR="00620DA4" w:rsidRDefault="00FD7B46" w:rsidP="00620DA4">
            <w:pPr>
              <w:jc w:val="center"/>
            </w:pPr>
            <w:r>
              <w:t>Couceiro, Ramiro</w:t>
            </w:r>
          </w:p>
        </w:tc>
        <w:tc>
          <w:tcPr>
            <w:tcW w:w="1808" w:type="dxa"/>
          </w:tcPr>
          <w:p w14:paraId="1B2E7872" w14:textId="2EA271F4" w:rsidR="00620DA4" w:rsidRDefault="00FD7B46" w:rsidP="00620DA4">
            <w:pPr>
              <w:jc w:val="center"/>
            </w:pPr>
            <w:r>
              <w:t>1769996</w:t>
            </w:r>
          </w:p>
        </w:tc>
        <w:tc>
          <w:tcPr>
            <w:tcW w:w="3540" w:type="dxa"/>
          </w:tcPr>
          <w:p w14:paraId="60CF7A70" w14:textId="3874E762" w:rsidR="00620DA4" w:rsidRDefault="00000000" w:rsidP="00620DA4">
            <w:pPr>
              <w:jc w:val="center"/>
            </w:pPr>
            <w:hyperlink r:id="rId9" w:history="1">
              <w:r w:rsidR="00FD7B46" w:rsidRPr="005455BE">
                <w:rPr>
                  <w:rStyle w:val="Hipervnculo"/>
                </w:rPr>
                <w:t>rcouceiro@frba.utn.edu.ar</w:t>
              </w:r>
            </w:hyperlink>
            <w:r w:rsidR="00FD7B46">
              <w:t xml:space="preserve"> </w:t>
            </w:r>
          </w:p>
        </w:tc>
      </w:tr>
      <w:tr w:rsidR="00620DA4" w14:paraId="77AF372D" w14:textId="77777777" w:rsidTr="00FD7B46">
        <w:trPr>
          <w:jc w:val="center"/>
        </w:trPr>
        <w:tc>
          <w:tcPr>
            <w:tcW w:w="2910" w:type="dxa"/>
          </w:tcPr>
          <w:p w14:paraId="1517009C" w14:textId="61A43710" w:rsidR="00620DA4" w:rsidRDefault="00FD7B46" w:rsidP="00620DA4">
            <w:pPr>
              <w:jc w:val="center"/>
            </w:pPr>
            <w:r>
              <w:t>Luna, Juan</w:t>
            </w:r>
          </w:p>
        </w:tc>
        <w:tc>
          <w:tcPr>
            <w:tcW w:w="1808" w:type="dxa"/>
          </w:tcPr>
          <w:p w14:paraId="2E7F1533" w14:textId="118C4C46" w:rsidR="00620DA4" w:rsidRDefault="00FD7B46" w:rsidP="00620DA4">
            <w:pPr>
              <w:jc w:val="center"/>
            </w:pPr>
            <w:r>
              <w:t>2080588</w:t>
            </w:r>
          </w:p>
        </w:tc>
        <w:tc>
          <w:tcPr>
            <w:tcW w:w="3540" w:type="dxa"/>
          </w:tcPr>
          <w:p w14:paraId="5C5D05AA" w14:textId="13882708" w:rsidR="00620DA4" w:rsidRDefault="00000000" w:rsidP="00620DA4">
            <w:pPr>
              <w:jc w:val="center"/>
            </w:pPr>
            <w:hyperlink r:id="rId10" w:history="1">
              <w:r w:rsidR="00FD7B46" w:rsidRPr="005455BE">
                <w:rPr>
                  <w:rStyle w:val="Hipervnculo"/>
                </w:rPr>
                <w:t>jlunaarias@frba.utn.edu.ar</w:t>
              </w:r>
            </w:hyperlink>
            <w:r w:rsidR="00FD7B46">
              <w:t xml:space="preserve"> </w:t>
            </w:r>
          </w:p>
        </w:tc>
      </w:tr>
      <w:tr w:rsidR="00620DA4" w14:paraId="4E0835E6" w14:textId="77777777" w:rsidTr="00FD7B46">
        <w:trPr>
          <w:jc w:val="center"/>
        </w:trPr>
        <w:tc>
          <w:tcPr>
            <w:tcW w:w="2910" w:type="dxa"/>
          </w:tcPr>
          <w:p w14:paraId="17E4B32F" w14:textId="14C4E2B3" w:rsidR="00620DA4" w:rsidRDefault="00FD7B46" w:rsidP="00620DA4">
            <w:pPr>
              <w:jc w:val="center"/>
            </w:pPr>
            <w:r>
              <w:t>Fernandez, Sergio Nahuel</w:t>
            </w:r>
          </w:p>
        </w:tc>
        <w:tc>
          <w:tcPr>
            <w:tcW w:w="1808" w:type="dxa"/>
          </w:tcPr>
          <w:p w14:paraId="3BBAD30A" w14:textId="7123BBB3" w:rsidR="00620DA4" w:rsidRDefault="00FD7B46" w:rsidP="00620DA4">
            <w:pPr>
              <w:jc w:val="center"/>
            </w:pPr>
            <w:r>
              <w:t>1769868</w:t>
            </w:r>
          </w:p>
        </w:tc>
        <w:tc>
          <w:tcPr>
            <w:tcW w:w="3540" w:type="dxa"/>
          </w:tcPr>
          <w:p w14:paraId="093EEC9F" w14:textId="53C27BB0" w:rsidR="00F6713D" w:rsidRDefault="00000000" w:rsidP="00F6713D">
            <w:pPr>
              <w:jc w:val="center"/>
            </w:pPr>
            <w:hyperlink r:id="rId11" w:history="1">
              <w:r w:rsidR="00FD7B46" w:rsidRPr="005455BE">
                <w:rPr>
                  <w:rStyle w:val="Hipervnculo"/>
                </w:rPr>
                <w:t>sfernandezbobarin@frba.utn.edu.ar</w:t>
              </w:r>
            </w:hyperlink>
            <w:r w:rsidR="00FD7B46">
              <w:t xml:space="preserve"> </w:t>
            </w:r>
          </w:p>
        </w:tc>
      </w:tr>
      <w:tr w:rsidR="00F6713D" w14:paraId="4A6AFED1" w14:textId="77777777" w:rsidTr="00FD7B46">
        <w:trPr>
          <w:jc w:val="center"/>
        </w:trPr>
        <w:tc>
          <w:tcPr>
            <w:tcW w:w="2910" w:type="dxa"/>
          </w:tcPr>
          <w:p w14:paraId="2C08A3DB" w14:textId="33DADB78" w:rsidR="00F6713D" w:rsidRDefault="00FD7B46" w:rsidP="00A5767E">
            <w:pPr>
              <w:jc w:val="center"/>
            </w:pPr>
            <w:r>
              <w:t>Montes, Fabian</w:t>
            </w:r>
          </w:p>
        </w:tc>
        <w:tc>
          <w:tcPr>
            <w:tcW w:w="1808" w:type="dxa"/>
          </w:tcPr>
          <w:p w14:paraId="6282C03B" w14:textId="6C64C1F3" w:rsidR="00F6713D" w:rsidRDefault="00FD7B46" w:rsidP="00A5767E">
            <w:pPr>
              <w:jc w:val="center"/>
            </w:pPr>
            <w:r>
              <w:t>1437549</w:t>
            </w:r>
          </w:p>
        </w:tc>
        <w:tc>
          <w:tcPr>
            <w:tcW w:w="3540" w:type="dxa"/>
          </w:tcPr>
          <w:p w14:paraId="4D156FB3" w14:textId="33C59FD2" w:rsidR="00FD7B46" w:rsidRDefault="00000000" w:rsidP="00FD7B46">
            <w:pPr>
              <w:jc w:val="center"/>
            </w:pPr>
            <w:hyperlink r:id="rId12" w:history="1">
              <w:r w:rsidR="00FD7B46" w:rsidRPr="005455BE">
                <w:rPr>
                  <w:rStyle w:val="Hipervnculo"/>
                </w:rPr>
                <w:t>fmontessolis@frba.utn.edu.ar</w:t>
              </w:r>
            </w:hyperlink>
            <w:r w:rsidR="00FD7B46">
              <w:t xml:space="preserve"> </w:t>
            </w:r>
          </w:p>
        </w:tc>
      </w:tr>
      <w:tr w:rsidR="00FD7B46" w14:paraId="1BCBB2FB" w14:textId="77777777" w:rsidTr="00FD7B46">
        <w:trPr>
          <w:jc w:val="center"/>
        </w:trPr>
        <w:tc>
          <w:tcPr>
            <w:tcW w:w="2910" w:type="dxa"/>
          </w:tcPr>
          <w:p w14:paraId="09C44602" w14:textId="77777777" w:rsidR="00FD7B46" w:rsidRDefault="00FD7B46" w:rsidP="00990490">
            <w:pPr>
              <w:jc w:val="center"/>
            </w:pPr>
            <w:r>
              <w:t>&lt;</w:t>
            </w:r>
            <w:r w:rsidRPr="00FD7B46"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49BE8342" w14:textId="77777777" w:rsidR="00FD7B46" w:rsidRDefault="00FD7B46" w:rsidP="00990490">
            <w:pPr>
              <w:jc w:val="center"/>
            </w:pPr>
            <w:r>
              <w:t>&lt;Nro de Legajo&gt;</w:t>
            </w:r>
          </w:p>
        </w:tc>
        <w:tc>
          <w:tcPr>
            <w:tcW w:w="3540" w:type="dxa"/>
          </w:tcPr>
          <w:p w14:paraId="2CBE4E39" w14:textId="77777777" w:rsidR="00FD7B46" w:rsidRDefault="00FD7B46" w:rsidP="00990490">
            <w:pPr>
              <w:jc w:val="center"/>
            </w:pPr>
            <w:r>
              <w:t>&lt;Mail&gt;</w:t>
            </w:r>
          </w:p>
        </w:tc>
      </w:tr>
      <w:tr w:rsidR="00FD7B46" w14:paraId="63C0F6CD" w14:textId="77777777" w:rsidTr="00FD7B46">
        <w:trPr>
          <w:jc w:val="center"/>
        </w:trPr>
        <w:tc>
          <w:tcPr>
            <w:tcW w:w="2910" w:type="dxa"/>
          </w:tcPr>
          <w:p w14:paraId="709E0B97" w14:textId="77777777" w:rsidR="00FD7B46" w:rsidRDefault="00FD7B46" w:rsidP="00990490">
            <w:pPr>
              <w:jc w:val="center"/>
            </w:pPr>
            <w:r>
              <w:t>&lt;</w:t>
            </w:r>
            <w:r w:rsidRPr="00FD7B46"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7A2F99D6" w14:textId="77777777" w:rsidR="00FD7B46" w:rsidRDefault="00FD7B46" w:rsidP="00990490">
            <w:pPr>
              <w:jc w:val="center"/>
            </w:pPr>
            <w:r>
              <w:t>&lt;Nro de Legajo&gt;</w:t>
            </w:r>
          </w:p>
        </w:tc>
        <w:tc>
          <w:tcPr>
            <w:tcW w:w="3540" w:type="dxa"/>
          </w:tcPr>
          <w:p w14:paraId="0F2D9BDC" w14:textId="77777777" w:rsidR="00FD7B46" w:rsidRDefault="00FD7B46" w:rsidP="00990490">
            <w:pPr>
              <w:jc w:val="center"/>
            </w:pPr>
            <w:r>
              <w:t>&lt;Mail&gt;</w:t>
            </w:r>
          </w:p>
        </w:tc>
      </w:tr>
    </w:tbl>
    <w:p w14:paraId="05BE7B22" w14:textId="77777777" w:rsidR="008E1CF1" w:rsidRDefault="008E1CF1"/>
    <w:p w14:paraId="77868DB5" w14:textId="77777777" w:rsidR="008E1CF1" w:rsidRDefault="008E1CF1"/>
    <w:p w14:paraId="7FF74818" w14:textId="77777777" w:rsidR="008E1CF1" w:rsidRDefault="008E1CF1"/>
    <w:p w14:paraId="4C95BDEC" w14:textId="77777777" w:rsidR="008E1CF1" w:rsidRDefault="008E1CF1"/>
    <w:p w14:paraId="00BB429B" w14:textId="77777777" w:rsidR="008E1CF1" w:rsidRDefault="008E1CF1"/>
    <w:p w14:paraId="2AF6DC06" w14:textId="77777777" w:rsidR="008E1CF1" w:rsidRDefault="008E1CF1"/>
    <w:p w14:paraId="5B638FFF" w14:textId="77777777" w:rsidR="008E1CF1" w:rsidRDefault="008E1CF1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1140"/>
        <w:gridCol w:w="1907"/>
        <w:gridCol w:w="1945"/>
        <w:gridCol w:w="1907"/>
      </w:tblGrid>
      <w:tr w:rsidR="008E1CF1" w14:paraId="049BDD6D" w14:textId="77777777">
        <w:tc>
          <w:tcPr>
            <w:tcW w:w="2770" w:type="dxa"/>
          </w:tcPr>
          <w:p w14:paraId="1598095C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 xml:space="preserve">FECHA DE PRESENTACIÓN: </w:t>
            </w:r>
          </w:p>
        </w:tc>
        <w:tc>
          <w:tcPr>
            <w:tcW w:w="1141" w:type="dxa"/>
          </w:tcPr>
          <w:p w14:paraId="04ABD6CE" w14:textId="77777777" w:rsidR="008E1CF1" w:rsidRPr="00624081" w:rsidRDefault="008E1CF1">
            <w:pPr>
              <w:rPr>
                <w:color w:val="D9D9D9"/>
                <w:sz w:val="20"/>
              </w:rPr>
            </w:pPr>
            <w:r w:rsidRPr="00624081">
              <w:rPr>
                <w:color w:val="D9D9D9"/>
                <w:sz w:val="20"/>
              </w:rPr>
              <w:t xml:space="preserve">dd/mm/aaaa </w:t>
            </w:r>
          </w:p>
        </w:tc>
        <w:tc>
          <w:tcPr>
            <w:tcW w:w="1956" w:type="dxa"/>
          </w:tcPr>
          <w:p w14:paraId="4F5C6225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262DFFF5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DC11DAA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13A924E4" w14:textId="77777777">
        <w:tc>
          <w:tcPr>
            <w:tcW w:w="2770" w:type="dxa"/>
          </w:tcPr>
          <w:p w14:paraId="6A8A49D4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141" w:type="dxa"/>
          </w:tcPr>
          <w:p w14:paraId="563F42CD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53F284D1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19DE37AB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7D0A6A9E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40708F33" w14:textId="77777777">
        <w:tc>
          <w:tcPr>
            <w:tcW w:w="2770" w:type="dxa"/>
          </w:tcPr>
          <w:p w14:paraId="5AF8EB1C" w14:textId="144D290E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FECHA DE DEVOLUCIÓ</w:t>
            </w:r>
            <w:r w:rsidR="00C56035">
              <w:rPr>
                <w:sz w:val="20"/>
              </w:rPr>
              <w:t>N</w:t>
            </w:r>
            <w:r>
              <w:rPr>
                <w:sz w:val="20"/>
              </w:rPr>
              <w:t>:</w:t>
            </w:r>
          </w:p>
        </w:tc>
        <w:tc>
          <w:tcPr>
            <w:tcW w:w="1141" w:type="dxa"/>
          </w:tcPr>
          <w:p w14:paraId="1A60786D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01F8AC9E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3C02D3A9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537EBEF5" w14:textId="77777777" w:rsidR="008E1CF1" w:rsidRDefault="008E1CF1">
            <w:pPr>
              <w:rPr>
                <w:sz w:val="20"/>
              </w:rPr>
            </w:pPr>
          </w:p>
        </w:tc>
      </w:tr>
    </w:tbl>
    <w:p w14:paraId="39327B55" w14:textId="77777777" w:rsidR="008E1CF1" w:rsidRDefault="008E1CF1">
      <w:pPr>
        <w:sectPr w:rsidR="008E1CF1">
          <w:headerReference w:type="first" r:id="rId13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498C995B" w14:textId="2AC4CCC8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 xml:space="preserve">Denominación de la Organización: </w:t>
      </w:r>
      <w:r w:rsidRPr="00C56035">
        <w:rPr>
          <w:rFonts w:ascii="Segoe UI" w:hAnsi="Segoe UI" w:cs="Segoe UI"/>
          <w:color w:val="1D2125"/>
          <w:sz w:val="23"/>
          <w:szCs w:val="23"/>
        </w:rPr>
        <w:t>Wash-Inn System</w:t>
      </w:r>
    </w:p>
    <w:p w14:paraId="31E4236F" w14:textId="28CD73C4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CUIT: </w:t>
      </w:r>
      <w:r w:rsidR="00C36CEA">
        <w:rPr>
          <w:rFonts w:ascii="Segoe UI" w:hAnsi="Segoe UI" w:cs="Segoe UI"/>
          <w:color w:val="1D2125"/>
          <w:sz w:val="23"/>
          <w:szCs w:val="23"/>
        </w:rPr>
        <w:t>30707079963</w:t>
      </w:r>
    </w:p>
    <w:p w14:paraId="183017F8" w14:textId="5F9C89E0" w:rsidR="00C56035" w:rsidRPr="005B3294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5B3294">
        <w:rPr>
          <w:rFonts w:ascii="Segoe UI" w:hAnsi="Segoe UI" w:cs="Segoe UI"/>
          <w:color w:val="1D2125"/>
          <w:sz w:val="22"/>
          <w:szCs w:val="22"/>
        </w:rPr>
        <w:t>Naturaleza Jurídica</w:t>
      </w:r>
      <w:r w:rsidR="007B1A45" w:rsidRPr="005B3294">
        <w:rPr>
          <w:rFonts w:ascii="Segoe UI" w:hAnsi="Segoe UI" w:cs="Segoe UI"/>
          <w:color w:val="1D2125"/>
          <w:sz w:val="22"/>
          <w:szCs w:val="22"/>
        </w:rPr>
        <w:t xml:space="preserve">: </w:t>
      </w:r>
      <w:r w:rsidR="005B3294">
        <w:rPr>
          <w:rFonts w:ascii="Arial" w:hAnsi="Arial" w:cs="Arial"/>
          <w:color w:val="202124"/>
          <w:sz w:val="22"/>
          <w:szCs w:val="22"/>
          <w:shd w:val="clear" w:color="auto" w:fill="FFFFFF"/>
        </w:rPr>
        <w:t>Sociedad Anónima</w:t>
      </w:r>
    </w:p>
    <w:p w14:paraId="081432E1" w14:textId="5B92A3D6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Clasificación MiPyME</w:t>
      </w:r>
      <w:r w:rsidR="007B1A45">
        <w:rPr>
          <w:rFonts w:ascii="Segoe UI" w:hAnsi="Segoe UI" w:cs="Segoe UI"/>
          <w:color w:val="1D2125"/>
          <w:sz w:val="23"/>
          <w:szCs w:val="23"/>
        </w:rPr>
        <w:t>: Pequeña Empresa y ofrece Servicios</w:t>
      </w:r>
    </w:p>
    <w:p w14:paraId="09F0948B" w14:textId="50D0C1D7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Actividades principales: </w:t>
      </w:r>
      <w:r w:rsidR="008A4186">
        <w:rPr>
          <w:rFonts w:ascii="Segoe UI" w:hAnsi="Segoe UI" w:cs="Segoe UI"/>
          <w:color w:val="1D2125"/>
          <w:sz w:val="23"/>
          <w:szCs w:val="23"/>
        </w:rPr>
        <w:t>Su actividad principal es poner el servicio de Laundry en los edificios. Ponen las maquinas para lavar la ropa y cobran por dar ese servicio</w:t>
      </w:r>
      <w:r w:rsidR="005B3294">
        <w:rPr>
          <w:rFonts w:ascii="Segoe UI" w:hAnsi="Segoe UI" w:cs="Segoe UI"/>
          <w:color w:val="1D2125"/>
          <w:sz w:val="23"/>
          <w:szCs w:val="23"/>
        </w:rPr>
        <w:t xml:space="preserve"> alquilándolas </w:t>
      </w:r>
      <w:r w:rsidR="008A4186">
        <w:rPr>
          <w:rFonts w:ascii="Segoe UI" w:hAnsi="Segoe UI" w:cs="Segoe UI"/>
          <w:color w:val="1D2125"/>
          <w:sz w:val="23"/>
          <w:szCs w:val="23"/>
        </w:rPr>
        <w:t xml:space="preserve">o se venden fichas para que </w:t>
      </w:r>
      <w:r w:rsidR="005B3294">
        <w:rPr>
          <w:rFonts w:ascii="Segoe UI" w:hAnsi="Segoe UI" w:cs="Segoe UI"/>
          <w:color w:val="1D2125"/>
          <w:sz w:val="23"/>
          <w:szCs w:val="23"/>
        </w:rPr>
        <w:t xml:space="preserve">los que viven en el edificio </w:t>
      </w:r>
      <w:r w:rsidR="00986B76">
        <w:rPr>
          <w:rFonts w:ascii="Segoe UI" w:hAnsi="Segoe UI" w:cs="Segoe UI"/>
          <w:color w:val="1D2125"/>
          <w:sz w:val="23"/>
          <w:szCs w:val="23"/>
        </w:rPr>
        <w:t xml:space="preserve">puedan </w:t>
      </w:r>
      <w:r w:rsidR="005B3294">
        <w:rPr>
          <w:rFonts w:ascii="Segoe UI" w:hAnsi="Segoe UI" w:cs="Segoe UI"/>
          <w:color w:val="1D2125"/>
          <w:sz w:val="23"/>
          <w:szCs w:val="23"/>
        </w:rPr>
        <w:t>usarlas</w:t>
      </w:r>
    </w:p>
    <w:p w14:paraId="6D7F51D0" w14:textId="2E01E9A5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Cantidad de Empleados (Discriminando Puestos Jerárquicos y Puestos Operativos)</w:t>
      </w:r>
      <w:r w:rsidR="007B1A45">
        <w:rPr>
          <w:rFonts w:ascii="Segoe UI" w:hAnsi="Segoe UI" w:cs="Segoe UI"/>
          <w:color w:val="1D2125"/>
          <w:sz w:val="23"/>
          <w:szCs w:val="23"/>
        </w:rPr>
        <w:t>: 25 empleados</w:t>
      </w:r>
    </w:p>
    <w:p w14:paraId="4872970B" w14:textId="38B3D7C7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Apellido y Nombre del alumno que posee el contacto con la empresa</w:t>
      </w:r>
      <w:r w:rsidR="007B1A45">
        <w:rPr>
          <w:rFonts w:ascii="Segoe UI" w:hAnsi="Segoe UI" w:cs="Segoe UI"/>
          <w:color w:val="1D2125"/>
          <w:sz w:val="23"/>
          <w:szCs w:val="23"/>
        </w:rPr>
        <w:t>: Franco Losasso</w:t>
      </w:r>
    </w:p>
    <w:p w14:paraId="6F194BD9" w14:textId="1B4AE374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Apellido, Nombre, email de la persona en la empresa con la que establecieron el contacto</w:t>
      </w:r>
      <w:r w:rsidR="006D690D">
        <w:rPr>
          <w:rFonts w:ascii="Segoe UI" w:hAnsi="Segoe UI" w:cs="Segoe UI"/>
          <w:color w:val="1D2125"/>
          <w:sz w:val="23"/>
          <w:szCs w:val="23"/>
        </w:rPr>
        <w:t xml:space="preserve">: </w:t>
      </w:r>
    </w:p>
    <w:p w14:paraId="046A6ED8" w14:textId="273E9A59" w:rsidR="006D690D" w:rsidRDefault="006D690D" w:rsidP="006D69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Nombre y apellido: Pilar Ibañez</w:t>
      </w:r>
    </w:p>
    <w:p w14:paraId="0CA55E2A" w14:textId="226EE455" w:rsidR="006D690D" w:rsidRDefault="006D690D" w:rsidP="006D69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Email: </w:t>
      </w:r>
      <w:r w:rsidR="00C36CEA">
        <w:rPr>
          <w:rFonts w:ascii="Segoe UI" w:hAnsi="Segoe UI" w:cs="Segoe UI"/>
          <w:color w:val="1D2125"/>
          <w:sz w:val="23"/>
          <w:szCs w:val="23"/>
        </w:rPr>
        <w:t>pilaribanezw@gmail.com</w:t>
      </w:r>
    </w:p>
    <w:p w14:paraId="387FAF48" w14:textId="3FC3F120" w:rsidR="00C56035" w:rsidRDefault="00C56035" w:rsidP="00C5603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Anexo: Constancia de Inscripción en AFIP</w:t>
      </w:r>
      <w:r w:rsidR="00C36CEA">
        <w:rPr>
          <w:rFonts w:ascii="Segoe UI" w:hAnsi="Segoe UI" w:cs="Segoe UI"/>
          <w:color w:val="1D2125"/>
          <w:sz w:val="23"/>
          <w:szCs w:val="23"/>
        </w:rPr>
        <w:t>: (</w:t>
      </w:r>
      <w:r w:rsidR="008A4186">
        <w:rPr>
          <w:rFonts w:ascii="Segoe UI" w:hAnsi="Segoe UI" w:cs="Segoe UI"/>
          <w:color w:val="1D2125"/>
          <w:sz w:val="23"/>
          <w:szCs w:val="23"/>
        </w:rPr>
        <w:t>Se puede ver haciendo click en el ícono de abajo y también le saqué captura de pantalla)</w:t>
      </w:r>
    </w:p>
    <w:p w14:paraId="02654BD9" w14:textId="1967E4D2" w:rsidR="00C36CEA" w:rsidRDefault="00C36CEA" w:rsidP="00C36CEA">
      <w:pPr>
        <w:pStyle w:val="NormalWeb"/>
        <w:shd w:val="clear" w:color="auto" w:fill="FFFFFF"/>
        <w:spacing w:before="0" w:beforeAutospacing="0"/>
      </w:pPr>
      <w:r>
        <w:object w:dxaOrig="1543" w:dyaOrig="995" w14:anchorId="19DEF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FoxitReader.Document" ShapeID="_x0000_i1025" DrawAspect="Icon" ObjectID="_1744547566" r:id="rId15"/>
        </w:object>
      </w:r>
    </w:p>
    <w:p w14:paraId="79737C75" w14:textId="77777777" w:rsidR="008A4186" w:rsidRDefault="008A4186" w:rsidP="00C36CEA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412BC16" wp14:editId="55AB947B">
            <wp:extent cx="6120765" cy="2296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A245" w14:textId="77777777" w:rsidR="008A4186" w:rsidRDefault="008A4186" w:rsidP="00C36CEA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4A031A74" wp14:editId="16B5698B">
            <wp:extent cx="6120765" cy="2546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E468" w14:textId="489EAA93" w:rsidR="00C36CEA" w:rsidRDefault="00C36CEA" w:rsidP="00C36CEA">
      <w:pPr>
        <w:pStyle w:val="NormalWeb"/>
        <w:shd w:val="clear" w:color="auto" w:fill="FFFFFF"/>
        <w:spacing w:before="0" w:beforeAutospacing="0"/>
      </w:pPr>
    </w:p>
    <w:p w14:paraId="67816B00" w14:textId="77777777" w:rsidR="00C36CEA" w:rsidRDefault="00C36CEA" w:rsidP="00C36CEA">
      <w:pPr>
        <w:pStyle w:val="NormalWeb"/>
        <w:shd w:val="clear" w:color="auto" w:fill="FFFFFF"/>
        <w:spacing w:before="0" w:beforeAutospacing="0"/>
      </w:pPr>
    </w:p>
    <w:p w14:paraId="007855F1" w14:textId="77777777" w:rsidR="00C36CEA" w:rsidRDefault="00C36CEA" w:rsidP="00C36C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2631D23F" w14:textId="77777777" w:rsidR="006A0397" w:rsidRDefault="006A0397" w:rsidP="00C560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266070B5" w14:textId="77777777" w:rsidR="006A0397" w:rsidRDefault="006A0397">
      <w:pPr>
        <w:pStyle w:val="Encabezado"/>
        <w:tabs>
          <w:tab w:val="clear" w:pos="4419"/>
          <w:tab w:val="clear" w:pos="8838"/>
        </w:tabs>
      </w:pPr>
    </w:p>
    <w:sectPr w:rsidR="006A0397">
      <w:headerReference w:type="first" r:id="rId18"/>
      <w:footerReference w:type="first" r:id="rId19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F2B8" w14:textId="77777777" w:rsidR="003F47A7" w:rsidRDefault="003F47A7">
      <w:r>
        <w:separator/>
      </w:r>
    </w:p>
  </w:endnote>
  <w:endnote w:type="continuationSeparator" w:id="0">
    <w:p w14:paraId="3EEF148E" w14:textId="77777777" w:rsidR="003F47A7" w:rsidRDefault="003F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0BC7A127" w14:textId="77777777">
      <w:tc>
        <w:tcPr>
          <w:tcW w:w="4889" w:type="dxa"/>
        </w:tcPr>
        <w:p w14:paraId="726ACE24" w14:textId="4C94296E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7A3446">
            <w:t>Procesos de Negocios</w:t>
          </w:r>
        </w:p>
      </w:tc>
      <w:tc>
        <w:tcPr>
          <w:tcW w:w="4890" w:type="dxa"/>
        </w:tcPr>
        <w:p w14:paraId="06732E66" w14:textId="77777777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F6713D">
            <w:rPr>
              <w:rStyle w:val="Nmerodepgina"/>
              <w:color w:val="FFFFFF"/>
            </w:rPr>
            <w:fldChar w:fldCharType="begin"/>
          </w:r>
          <w:r w:rsidRPr="00F6713D">
            <w:rPr>
              <w:rStyle w:val="Nmerodepgina"/>
              <w:color w:val="FFFFFF"/>
            </w:rPr>
            <w:instrText xml:space="preserve"> PAGE </w:instrText>
          </w:r>
          <w:r w:rsidRPr="00F6713D">
            <w:rPr>
              <w:rStyle w:val="Nmerodepgina"/>
              <w:color w:val="FFFFFF"/>
            </w:rPr>
            <w:fldChar w:fldCharType="separate"/>
          </w:r>
          <w:r w:rsidR="008D44BF">
            <w:rPr>
              <w:rStyle w:val="Nmerodepgina"/>
              <w:noProof/>
              <w:color w:val="FFFFFF"/>
            </w:rPr>
            <w:t>1</w:t>
          </w:r>
          <w:r w:rsidRPr="00F6713D">
            <w:rPr>
              <w:rStyle w:val="Nmerodepgina"/>
              <w:color w:val="FFFFFF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F6713D" w:rsidRPr="00F6713D">
            <w:rPr>
              <w:rStyle w:val="Nmerodepgina"/>
              <w:color w:val="FFFFFF"/>
              <w:sz w:val="20"/>
            </w:rPr>
            <w:t>nn</w:t>
          </w:r>
          <w:r w:rsidR="00F6713D">
            <w:rPr>
              <w:rStyle w:val="Nmerodepgina"/>
              <w:sz w:val="20"/>
            </w:rPr>
            <w:t xml:space="preserve"> 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047DFB16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C409" w14:textId="77777777" w:rsidR="003F47A7" w:rsidRDefault="003F47A7">
      <w:r>
        <w:separator/>
      </w:r>
    </w:p>
  </w:footnote>
  <w:footnote w:type="continuationSeparator" w:id="0">
    <w:p w14:paraId="17935E20" w14:textId="77777777" w:rsidR="003F47A7" w:rsidRDefault="003F4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AC1A" w14:textId="77777777" w:rsidR="008E1CF1" w:rsidRDefault="008E1CF1">
    <w:pPr>
      <w:pStyle w:val="Encabezado"/>
      <w:rPr>
        <w:lang w:val="en-US"/>
      </w:rPr>
    </w:pPr>
  </w:p>
  <w:p w14:paraId="64DE1F56" w14:textId="77777777" w:rsidR="008E1CF1" w:rsidRDefault="008E1CF1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2542"/>
      <w:gridCol w:w="2065"/>
      <w:gridCol w:w="1599"/>
      <w:gridCol w:w="2121"/>
    </w:tblGrid>
    <w:tr w:rsidR="008E1CF1" w:rsidRPr="00F6713D" w14:paraId="6D08433E" w14:textId="77777777">
      <w:tc>
        <w:tcPr>
          <w:tcW w:w="1330" w:type="dxa"/>
        </w:tcPr>
        <w:p w14:paraId="15F4CBFB" w14:textId="77777777" w:rsidR="008E1CF1" w:rsidRDefault="008E1CF1">
          <w:pPr>
            <w:pStyle w:val="Encabezado"/>
          </w:pPr>
          <w:r>
            <w:t xml:space="preserve">TP Nro.: </w:t>
          </w:r>
        </w:p>
      </w:tc>
      <w:tc>
        <w:tcPr>
          <w:tcW w:w="2581" w:type="dxa"/>
        </w:tcPr>
        <w:p w14:paraId="6B4208B0" w14:textId="77777777" w:rsidR="008E1CF1" w:rsidRPr="00624081" w:rsidRDefault="008E1CF1">
          <w:pPr>
            <w:pStyle w:val="Encabezado"/>
            <w:jc w:val="center"/>
            <w:rPr>
              <w:color w:val="D9D9D9"/>
            </w:rPr>
          </w:pPr>
          <w:r w:rsidRPr="00624081">
            <w:rPr>
              <w:color w:val="D9D9D9"/>
            </w:rPr>
            <w:t>&lt;Nombre del TP&gt;</w:t>
          </w:r>
        </w:p>
      </w:tc>
      <w:tc>
        <w:tcPr>
          <w:tcW w:w="2099" w:type="dxa"/>
        </w:tcPr>
        <w:p w14:paraId="5F544418" w14:textId="77777777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   </w:t>
          </w:r>
        </w:p>
      </w:tc>
      <w:tc>
        <w:tcPr>
          <w:tcW w:w="1620" w:type="dxa"/>
        </w:tcPr>
        <w:p w14:paraId="3EC525CF" w14:textId="77777777" w:rsidR="008E1CF1" w:rsidRDefault="00624081">
          <w:pPr>
            <w:pStyle w:val="Encabezado"/>
            <w:jc w:val="center"/>
          </w:pPr>
          <w:r>
            <w:t>Curso: K----</w:t>
          </w:r>
        </w:p>
      </w:tc>
      <w:tc>
        <w:tcPr>
          <w:tcW w:w="2149" w:type="dxa"/>
        </w:tcPr>
        <w:p w14:paraId="2C484EEA" w14:textId="77777777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 xml:space="preserve">.: </w:t>
          </w:r>
          <w:r w:rsidR="008E1CF1" w:rsidRPr="00624081">
            <w:rPr>
              <w:color w:val="D9D9D9"/>
            </w:rPr>
            <w:t>&lt;&gt;</w:t>
          </w:r>
          <w:r w:rsidR="008E1CF1" w:rsidRPr="00F6713D">
            <w:t xml:space="preserve">  </w:t>
          </w:r>
        </w:p>
      </w:tc>
    </w:tr>
  </w:tbl>
  <w:p w14:paraId="7108925D" w14:textId="77777777" w:rsidR="008E1CF1" w:rsidRPr="00F6713D" w:rsidRDefault="008E1C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049B"/>
    <w:multiLevelType w:val="multilevel"/>
    <w:tmpl w:val="C3C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A70AD"/>
    <w:multiLevelType w:val="multilevel"/>
    <w:tmpl w:val="B7F2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23D4F"/>
    <w:multiLevelType w:val="multilevel"/>
    <w:tmpl w:val="649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F6C17"/>
    <w:multiLevelType w:val="multilevel"/>
    <w:tmpl w:val="019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71037"/>
    <w:multiLevelType w:val="multilevel"/>
    <w:tmpl w:val="A74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068624">
    <w:abstractNumId w:val="2"/>
  </w:num>
  <w:num w:numId="2" w16cid:durableId="1347561567">
    <w:abstractNumId w:val="0"/>
  </w:num>
  <w:num w:numId="3" w16cid:durableId="2117678306">
    <w:abstractNumId w:val="1"/>
  </w:num>
  <w:num w:numId="4" w16cid:durableId="341247232">
    <w:abstractNumId w:val="3"/>
  </w:num>
  <w:num w:numId="5" w16cid:durableId="633174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4"/>
    <w:rsid w:val="00056ADF"/>
    <w:rsid w:val="000A51E5"/>
    <w:rsid w:val="000C4DC5"/>
    <w:rsid w:val="001009AA"/>
    <w:rsid w:val="00120A0E"/>
    <w:rsid w:val="001C5283"/>
    <w:rsid w:val="001D20C9"/>
    <w:rsid w:val="00214214"/>
    <w:rsid w:val="002721C0"/>
    <w:rsid w:val="002F282E"/>
    <w:rsid w:val="003F47A7"/>
    <w:rsid w:val="005764DB"/>
    <w:rsid w:val="005B3294"/>
    <w:rsid w:val="005E11A4"/>
    <w:rsid w:val="005F05F6"/>
    <w:rsid w:val="00601298"/>
    <w:rsid w:val="00620DA4"/>
    <w:rsid w:val="00624081"/>
    <w:rsid w:val="00652024"/>
    <w:rsid w:val="006A0397"/>
    <w:rsid w:val="006A234B"/>
    <w:rsid w:val="006A53CA"/>
    <w:rsid w:val="006D690D"/>
    <w:rsid w:val="006E401E"/>
    <w:rsid w:val="007A3446"/>
    <w:rsid w:val="007B1A45"/>
    <w:rsid w:val="0089224E"/>
    <w:rsid w:val="008A4186"/>
    <w:rsid w:val="008D44BF"/>
    <w:rsid w:val="008D6E2D"/>
    <w:rsid w:val="008E1CF1"/>
    <w:rsid w:val="00986B76"/>
    <w:rsid w:val="00A5767E"/>
    <w:rsid w:val="00AE012C"/>
    <w:rsid w:val="00B008CC"/>
    <w:rsid w:val="00C36CEA"/>
    <w:rsid w:val="00C56035"/>
    <w:rsid w:val="00CA5A51"/>
    <w:rsid w:val="00D0700A"/>
    <w:rsid w:val="00E54AEE"/>
    <w:rsid w:val="00EB7E37"/>
    <w:rsid w:val="00F6713D"/>
    <w:rsid w:val="00F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B7A9E"/>
  <w15:docId w15:val="{B99729C1-079A-4423-BD11-26CA888D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6A0397"/>
    <w:pPr>
      <w:spacing w:before="100" w:beforeAutospacing="1" w:after="100" w:afterAutospacing="1"/>
    </w:pPr>
    <w:rPr>
      <w:lang w:val="es-AR" w:eastAsia="es-AR"/>
    </w:rPr>
  </w:style>
  <w:style w:type="character" w:styleId="Hipervnculo">
    <w:name w:val="Hyperlink"/>
    <w:basedOn w:val="Fuentedeprrafopredeter"/>
    <w:unhideWhenUsed/>
    <w:rsid w:val="00986B7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quispehuanca@frba.utn.edu.ar" TargetMode="Externa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flosasso@frba.utn.edu.ar" TargetMode="External"/><Relationship Id="rId12" Type="http://schemas.openxmlformats.org/officeDocument/2006/relationships/hyperlink" Target="mailto:fmontessolis@frba.utn.edu.ar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fernandezbobarin@frba.utn.edu.ar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jlunaarias@frba.utn.edu.a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couceiro@frba.utn.edu.ar" TargetMode="Externa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.001\CONFIG~1\Temp\Rar$DI01.296\UT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UTN</Template>
  <TotalTime>0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Administrador</dc:creator>
  <cp:lastModifiedBy>Tommy Jamiro Quispe Huanca</cp:lastModifiedBy>
  <cp:revision>2</cp:revision>
  <cp:lastPrinted>2023-05-02T18:44:00Z</cp:lastPrinted>
  <dcterms:created xsi:type="dcterms:W3CDTF">2023-05-02T18:46:00Z</dcterms:created>
  <dcterms:modified xsi:type="dcterms:W3CDTF">2023-05-02T18:46:00Z</dcterms:modified>
</cp:coreProperties>
</file>